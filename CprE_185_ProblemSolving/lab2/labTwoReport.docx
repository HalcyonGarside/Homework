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0D8" w:rsidRDefault="00981301" w:rsidP="0098130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CprE185 – Lab 2</w:t>
      </w:r>
    </w:p>
    <w:p w:rsidR="00981301" w:rsidRDefault="00981301" w:rsidP="009813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Problems</w:t>
      </w:r>
    </w:p>
    <w:p w:rsidR="00981301" w:rsidRDefault="00981301" w:rsidP="009813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81301" w:rsidRDefault="00981301" w:rsidP="009813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Outputs</w:t>
      </w:r>
    </w:p>
    <w:p w:rsidR="00981301" w:rsidRPr="00981301" w:rsidRDefault="00981301" w:rsidP="009813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81301" w:rsidRPr="009813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301" w:rsidRDefault="00981301" w:rsidP="00981301">
      <w:pPr>
        <w:spacing w:after="0" w:line="240" w:lineRule="auto"/>
      </w:pPr>
      <w:r>
        <w:separator/>
      </w:r>
    </w:p>
  </w:endnote>
  <w:endnote w:type="continuationSeparator" w:id="0">
    <w:p w:rsidR="00981301" w:rsidRDefault="00981301" w:rsidP="009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301" w:rsidRDefault="00981301" w:rsidP="00981301">
      <w:pPr>
        <w:spacing w:after="0" w:line="240" w:lineRule="auto"/>
      </w:pPr>
      <w:r>
        <w:separator/>
      </w:r>
    </w:p>
  </w:footnote>
  <w:footnote w:type="continuationSeparator" w:id="0">
    <w:p w:rsidR="00981301" w:rsidRDefault="00981301" w:rsidP="00981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301" w:rsidRDefault="00981301" w:rsidP="0098130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William Blanchard</w:t>
    </w:r>
  </w:p>
  <w:p w:rsidR="00981301" w:rsidRDefault="00981301" w:rsidP="0098130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CprE</w:t>
    </w:r>
    <w:proofErr w:type="spellEnd"/>
    <w:r>
      <w:rPr>
        <w:rFonts w:ascii="Times New Roman" w:hAnsi="Times New Roman" w:cs="Times New Roman"/>
        <w:sz w:val="24"/>
        <w:szCs w:val="24"/>
      </w:rPr>
      <w:t xml:space="preserve"> 185</w:t>
    </w:r>
  </w:p>
  <w:p w:rsidR="00981301" w:rsidRPr="00981301" w:rsidRDefault="00981301" w:rsidP="0098130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TR 8:00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07"/>
    <w:rsid w:val="000350D8"/>
    <w:rsid w:val="00981301"/>
    <w:rsid w:val="00B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3EA3"/>
  <w15:chartTrackingRefBased/>
  <w15:docId w15:val="{64F24020-DE82-4B11-8DB4-1923D7DF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301"/>
  </w:style>
  <w:style w:type="paragraph" w:styleId="Footer">
    <w:name w:val="footer"/>
    <w:basedOn w:val="Normal"/>
    <w:link w:val="FooterChar"/>
    <w:uiPriority w:val="99"/>
    <w:unhideWhenUsed/>
    <w:rsid w:val="0098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8C1ECEA0.dotm</Template>
  <TotalTime>99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2018-09-14T15:12:00Z</dcterms:created>
  <dcterms:modified xsi:type="dcterms:W3CDTF">2018-09-14T16:51:00Z</dcterms:modified>
</cp:coreProperties>
</file>